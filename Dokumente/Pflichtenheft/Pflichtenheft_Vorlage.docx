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8C59" w14:textId="77777777" w:rsidR="003D7420" w:rsidRPr="004C1BF4" w:rsidRDefault="00E66895" w:rsidP="004C1BF4">
      <w:pPr>
        <w:pStyle w:val="Titel"/>
        <w:rPr>
          <w:rFonts w:ascii="Calibri" w:hAnsi="Calibri" w:cs="Calibri"/>
        </w:rPr>
      </w:pPr>
      <w:bookmarkStart w:id="0" w:name="_GoBack"/>
      <w:bookmarkEnd w:id="0"/>
      <w:r w:rsidRPr="00E66895">
        <w:rPr>
          <w:rFonts w:ascii="Calibri" w:hAnsi="Calibri" w:cs="Calibri"/>
        </w:rPr>
        <w:t>Pflichtenheft für die Website …</w:t>
      </w:r>
    </w:p>
    <w:p w14:paraId="0C2510F8" w14:textId="77777777" w:rsidR="003D7420" w:rsidRDefault="003D7420" w:rsidP="003D7420">
      <w:pPr>
        <w:pStyle w:val="berschrift1"/>
      </w:pPr>
      <w:r w:rsidRPr="003D7420">
        <w:t>Zielbestimmung</w:t>
      </w:r>
    </w:p>
    <w:p w14:paraId="0508BD75" w14:textId="77777777" w:rsidR="00550163" w:rsidRDefault="00550163" w:rsidP="00550163">
      <w:r>
        <w:t>Zweck des Abschnitts „Zielbestimmung“ ist eine Art Einleitung, indem beschrieben wird, welche Ziele durch den Einsatz des Produktes erreicht werden sollen.</w:t>
      </w:r>
    </w:p>
    <w:p w14:paraId="3B58F04B" w14:textId="77777777" w:rsidR="00550163" w:rsidRDefault="00550163" w:rsidP="00550163">
      <w:r>
        <w:t>Unter den Musskriterien wird aufgeführt, welche Leistungen für das Produkt unabdingbar sind, damit es für den vorgesehenen Einsatzbereich verwendet werden kann. Diese Kriterien müssen auf jeden Fall erfüllt werden.</w:t>
      </w:r>
    </w:p>
    <w:p w14:paraId="5E074F53" w14:textId="77777777" w:rsidR="00550163" w:rsidRDefault="00550163" w:rsidP="00550163">
      <w:r>
        <w:t>Wunschkriterien sind nicht unabdingbar aber so gut wie möglich anzustreben.</w:t>
      </w:r>
    </w:p>
    <w:p w14:paraId="597B1A70" w14:textId="77777777" w:rsidR="00550163" w:rsidRPr="00550163" w:rsidRDefault="00550163" w:rsidP="00550163">
      <w:r>
        <w:t>Abgrenzungskriterien sollen deutlich machen, welche Ziele mit dem Produkt bewusst nicht erreicht werden sollen.</w:t>
      </w:r>
    </w:p>
    <w:p w14:paraId="62B21B1E" w14:textId="77777777" w:rsidR="003D7420" w:rsidRDefault="003D7420" w:rsidP="003D7420">
      <w:pPr>
        <w:pStyle w:val="berschrift2"/>
      </w:pPr>
      <w:r>
        <w:t>Musskriterien</w:t>
      </w:r>
    </w:p>
    <w:p w14:paraId="65C74555" w14:textId="77777777" w:rsidR="003D7420" w:rsidRDefault="003D7420" w:rsidP="003D7420">
      <w:r w:rsidRPr="003D7420">
        <w:t>für das Produkt unabdingbare Leistungen, die in jedem Fall erfüllt werden müssen</w:t>
      </w:r>
    </w:p>
    <w:p w14:paraId="28BBBC40" w14:textId="77777777" w:rsidR="003D7420" w:rsidRDefault="003D7420" w:rsidP="003D7420">
      <w:pPr>
        <w:pStyle w:val="berschrift2"/>
      </w:pPr>
      <w:r w:rsidRPr="003D7420">
        <w:t>Wuns</w:t>
      </w:r>
      <w:r>
        <w:t>chkriterien</w:t>
      </w:r>
    </w:p>
    <w:p w14:paraId="4531AC15" w14:textId="77777777" w:rsidR="003D7420" w:rsidRPr="003D7420" w:rsidRDefault="003D7420" w:rsidP="003D7420">
      <w:r w:rsidRPr="003D7420">
        <w:t>die Erfüllung dieser Kriterien wird angestrebt</w:t>
      </w:r>
    </w:p>
    <w:p w14:paraId="1DA36A63" w14:textId="77777777" w:rsidR="003D7420" w:rsidRDefault="003D7420" w:rsidP="003D7420">
      <w:pPr>
        <w:pStyle w:val="berschrift2"/>
      </w:pPr>
      <w:r w:rsidRPr="003D7420">
        <w:t>Abgrenzu</w:t>
      </w:r>
      <w:r>
        <w:t>ngskriterien</w:t>
      </w:r>
    </w:p>
    <w:p w14:paraId="213519C1" w14:textId="77777777" w:rsidR="003D7420" w:rsidRPr="003D7420" w:rsidRDefault="003D7420" w:rsidP="003D7420">
      <w:r w:rsidRPr="003D7420">
        <w:t>diese Kriterien sollen bewusst nicht erreicht werden</w:t>
      </w:r>
    </w:p>
    <w:p w14:paraId="0D29C706" w14:textId="77777777" w:rsidR="003D7420" w:rsidRDefault="003D7420" w:rsidP="003D7420">
      <w:pPr>
        <w:pStyle w:val="berschrift1"/>
      </w:pPr>
      <w:r w:rsidRPr="003D7420">
        <w:t>Produkteinsatz</w:t>
      </w:r>
    </w:p>
    <w:p w14:paraId="16C4F6B7" w14:textId="77777777" w:rsidR="00534134" w:rsidRDefault="00534134" w:rsidP="00534134">
      <w:r>
        <w:t>Dieser Abschnitt soll sich mit der Frage beschäftigen, wo und für wen das Produkt eingesetzt werden soll.</w:t>
      </w:r>
    </w:p>
    <w:p w14:paraId="1D39938A" w14:textId="77777777" w:rsidR="00534134" w:rsidRDefault="00534134" w:rsidP="00534134">
      <w:r>
        <w:t>Unter „Anwendungsbereiche“ beschreibt man in wenigen Worten den groben Zweck des zu entwickelnden Systems, während unter „Zielgruppen“ die Personen beschrieben werden, für die das zu entwickelnde System bestimmt ist. Hier mag es opportun sein, explizit anzugeben, für welche Anwendungsbereiche und Zielgruppen</w:t>
      </w:r>
    </w:p>
    <w:p w14:paraId="44DDCC6E" w14:textId="77777777" w:rsidR="00534134" w:rsidRDefault="00534134" w:rsidP="00534134">
      <w:r>
        <w:t xml:space="preserve">die Software nicht vorgesehen ist. </w:t>
      </w:r>
    </w:p>
    <w:p w14:paraId="0BF873C0" w14:textId="77777777" w:rsidR="00534134" w:rsidRPr="00534134" w:rsidRDefault="00534134" w:rsidP="00534134">
      <w:r>
        <w:t>Unter den Betriebsbedingungen versteht man die physikalische Umgebung des Systems sowie Parameter wie zum Beispiel die tägliche Betriebszeit.</w:t>
      </w:r>
    </w:p>
    <w:p w14:paraId="557D53C8" w14:textId="77777777" w:rsidR="003D7420" w:rsidRDefault="003D7420" w:rsidP="003D7420">
      <w:pPr>
        <w:pStyle w:val="berschrift2"/>
      </w:pPr>
      <w:r w:rsidRPr="003D7420">
        <w:t>Anwendungsbereiche</w:t>
      </w:r>
    </w:p>
    <w:p w14:paraId="440400FD" w14:textId="77777777" w:rsidR="003D7420" w:rsidRDefault="003D7420" w:rsidP="003D7420">
      <w:pPr>
        <w:pStyle w:val="berschrift2"/>
      </w:pPr>
      <w:r w:rsidRPr="003D7420">
        <w:t>Zielgruppen</w:t>
      </w:r>
    </w:p>
    <w:p w14:paraId="68A6C1E0" w14:textId="77777777" w:rsidR="003D7420" w:rsidRDefault="003D7420" w:rsidP="003D7420">
      <w:pPr>
        <w:pStyle w:val="berschrift2"/>
      </w:pPr>
      <w:r>
        <w:t>Betriebsbedingungen</w:t>
      </w:r>
    </w:p>
    <w:p w14:paraId="606891A7" w14:textId="77777777" w:rsidR="003D7420" w:rsidRPr="003D7420" w:rsidRDefault="003D7420" w:rsidP="003D7420">
      <w:r w:rsidRPr="003D7420">
        <w:t>physikalische Umgebung des Systems, tägliche Betriebszeit, ständige Beobachtung des Systems durch Bediener oder unbeaufsichtigter Betrieb</w:t>
      </w:r>
    </w:p>
    <w:p w14:paraId="26A8A75C" w14:textId="77777777" w:rsidR="003D7420" w:rsidRDefault="003D7420" w:rsidP="003D7420">
      <w:pPr>
        <w:pStyle w:val="berschrift1"/>
      </w:pPr>
      <w:r>
        <w:t>Produkt</w:t>
      </w:r>
      <w:r w:rsidR="00E66895">
        <w:t>umgebung</w:t>
      </w:r>
    </w:p>
    <w:p w14:paraId="2F293948" w14:textId="77777777" w:rsidR="00CC2685" w:rsidRDefault="00CC2685" w:rsidP="00CC2685">
      <w:r>
        <w:t>Gegenstand dieses Abschnitts ist die Beschreibung der Produktumgebung, wobei man unter dem Punkt Software angibt, welche Softwaresysteme (Betriebssysteme, Datenbanken,…) auf dem Zielsystem vorhanden sind.</w:t>
      </w:r>
    </w:p>
    <w:p w14:paraId="5B875639" w14:textId="77777777" w:rsidR="00CC2685" w:rsidRDefault="00CC2685" w:rsidP="00CC2685">
      <w:r>
        <w:t>Unter Hardware wird aufgeführt, welche Hardware-Komponenten (z. B.Clientrechner, Serverlandschaft,…) in welcher Konfiguration für den Produkteinsatz vorgesehen sind.</w:t>
      </w:r>
    </w:p>
    <w:p w14:paraId="7203A517" w14:textId="77777777" w:rsidR="00CC2685" w:rsidRPr="00CC2685" w:rsidRDefault="00CC2685" w:rsidP="00CC2685">
      <w:r>
        <w:t>Falls das Produkt in eine bestehende oder geplante Produktfamilie eingegliedert werden soll, so müssen die dafür notwendigen Schnittstellen im Abschnitt Produktschnittstellen beschrieben werden.</w:t>
      </w:r>
    </w:p>
    <w:p w14:paraId="10E16223" w14:textId="77777777" w:rsidR="00E66895" w:rsidRDefault="00E66895" w:rsidP="00E66895">
      <w:pPr>
        <w:pStyle w:val="berschrift2"/>
      </w:pPr>
      <w:r>
        <w:t>Software</w:t>
      </w:r>
    </w:p>
    <w:p w14:paraId="317E9914" w14:textId="77777777" w:rsidR="00E66895" w:rsidRDefault="00E66895" w:rsidP="00E66895">
      <w:pPr>
        <w:pStyle w:val="berschrift2"/>
      </w:pPr>
      <w:r>
        <w:t>Hardware</w:t>
      </w:r>
    </w:p>
    <w:p w14:paraId="60C36F3A" w14:textId="77777777" w:rsidR="00E66895" w:rsidRDefault="00E66895" w:rsidP="00E66895">
      <w:pPr>
        <w:pStyle w:val="berschrift2"/>
      </w:pPr>
      <w:r>
        <w:t>Produktschnittstellen</w:t>
      </w:r>
    </w:p>
    <w:p w14:paraId="448EF18A" w14:textId="77777777" w:rsidR="003D7420" w:rsidRDefault="00E37F3A" w:rsidP="003D7420">
      <w:pPr>
        <w:pStyle w:val="berschrift1"/>
      </w:pPr>
      <w:r>
        <w:t>Produktfunktionen</w:t>
      </w:r>
    </w:p>
    <w:p w14:paraId="3AD5236F" w14:textId="77777777" w:rsidR="009E21DA" w:rsidRDefault="009E21DA" w:rsidP="009E21DA">
      <w:r>
        <w:t>Hier erfolgt eine Auflistung der Funktionen aus Benutzersicht, die das gewünschte Produkt erfüllen soll. Die Gliederung sollt so viele Unterteilungen aufweisen, wie das Produkt Funktionen oder Funktionsbereiche aufweist.</w:t>
      </w:r>
    </w:p>
    <w:p w14:paraId="1DBD2D2C" w14:textId="77777777" w:rsidR="009E21DA" w:rsidRPr="00E66895" w:rsidRDefault="009E21DA" w:rsidP="00E66895">
      <w:r>
        <w:lastRenderedPageBreak/>
        <w:t>Die Funktionen sollten unabhängig von einem bestimmten Bildschirmlayout beschreiben werden, da diese Festlegung erst in Abschnitt 7 getroffen wird.</w:t>
      </w:r>
    </w:p>
    <w:p w14:paraId="7D7AAE46" w14:textId="77777777" w:rsidR="00E66895" w:rsidRDefault="00E66895" w:rsidP="00E66895">
      <w:pPr>
        <w:pStyle w:val="berschrift2"/>
      </w:pPr>
      <w:r>
        <w:t>Funktion 1</w:t>
      </w:r>
    </w:p>
    <w:p w14:paraId="667CA398" w14:textId="77777777" w:rsidR="00E66895" w:rsidRPr="00E66895" w:rsidRDefault="00E66895" w:rsidP="00E66895">
      <w:pPr>
        <w:pStyle w:val="berschrift2"/>
      </w:pPr>
      <w:r>
        <w:t>Funktion 2 usw.</w:t>
      </w:r>
    </w:p>
    <w:p w14:paraId="569CFB46" w14:textId="77777777" w:rsidR="00E37F3A" w:rsidRDefault="00E37F3A" w:rsidP="00E37F3A">
      <w:pPr>
        <w:pStyle w:val="berschrift1"/>
      </w:pPr>
      <w:r>
        <w:t>Produktdaten</w:t>
      </w:r>
      <w:r w:rsidR="003D7420" w:rsidRPr="003D7420">
        <w:t xml:space="preserve"> </w:t>
      </w:r>
    </w:p>
    <w:p w14:paraId="5F608C56" w14:textId="77777777" w:rsidR="003D7420" w:rsidRPr="003D7420" w:rsidRDefault="00FA0C19" w:rsidP="00FA0C19">
      <w:r>
        <w:t>Dieser Abschnitt dient zur Beschreibung der langfristig zu haltenden Daten in Verbindung mit den oben erwähnten Methoden.</w:t>
      </w:r>
    </w:p>
    <w:p w14:paraId="15F4AC44" w14:textId="77777777" w:rsidR="00E37F3A" w:rsidRDefault="00E37F3A" w:rsidP="00E37F3A">
      <w:pPr>
        <w:pStyle w:val="berschrift1"/>
      </w:pPr>
      <w:r>
        <w:t>Produktleistungen</w:t>
      </w:r>
      <w:r w:rsidR="003D7420" w:rsidRPr="003D7420">
        <w:t xml:space="preserve"> </w:t>
      </w:r>
    </w:p>
    <w:p w14:paraId="66816B31" w14:textId="77777777" w:rsidR="003D7420" w:rsidRPr="003D7420" w:rsidRDefault="00FA0C19" w:rsidP="00FA0C19">
      <w:r>
        <w:t>Unter Produktleistungen werden alle Anforderungen aufgeführt, die sich auf die Zeit oder auf den Umfang beziehen wie z.B. maximale Antwortzeiten, maximaler Datenumfang usw.</w:t>
      </w:r>
    </w:p>
    <w:p w14:paraId="0DFA2360" w14:textId="77777777" w:rsidR="00E37F3A" w:rsidRDefault="00E37F3A" w:rsidP="00E37F3A">
      <w:pPr>
        <w:pStyle w:val="berschrift1"/>
      </w:pPr>
      <w:r>
        <w:t>Benutzungsoberfläche</w:t>
      </w:r>
      <w:r w:rsidR="003D7420" w:rsidRPr="003D7420">
        <w:t xml:space="preserve"> </w:t>
      </w:r>
    </w:p>
    <w:p w14:paraId="502BD4EB" w14:textId="77777777" w:rsidR="009C25FB" w:rsidRDefault="009C25FB" w:rsidP="009C25FB">
      <w:r>
        <w:t>Hier werden die grundsätzlichen Anforderungen an die Benutzeroberfläche</w:t>
      </w:r>
    </w:p>
    <w:p w14:paraId="3C941A4E" w14:textId="77777777" w:rsidR="009C25FB" w:rsidRDefault="009C25FB" w:rsidP="009C25FB">
      <w:r>
        <w:t>festgelegt. Abhängig vom zu entwickelnden Produkt sollte Folgendes berücksichtigt</w:t>
      </w:r>
    </w:p>
    <w:p w14:paraId="18C2017F" w14:textId="77777777" w:rsidR="003D7420" w:rsidRDefault="009C25FB" w:rsidP="009C25FB">
      <w:r>
        <w:t>werden.</w:t>
      </w:r>
    </w:p>
    <w:p w14:paraId="65C032D6" w14:textId="77777777" w:rsidR="009C25FB" w:rsidRDefault="009C25FB" w:rsidP="009C25FB">
      <w:pPr>
        <w:numPr>
          <w:ilvl w:val="0"/>
          <w:numId w:val="5"/>
        </w:numPr>
      </w:pPr>
      <w:r>
        <w:t>Bildschirmlayout</w:t>
      </w:r>
    </w:p>
    <w:p w14:paraId="196B2372" w14:textId="77777777" w:rsidR="009C25FB" w:rsidRDefault="009C25FB" w:rsidP="009C25FB">
      <w:pPr>
        <w:numPr>
          <w:ilvl w:val="0"/>
          <w:numId w:val="5"/>
        </w:numPr>
      </w:pPr>
      <w:r>
        <w:t>Maskenlayout</w:t>
      </w:r>
    </w:p>
    <w:p w14:paraId="3E3B8EE0" w14:textId="77777777" w:rsidR="009C25FB" w:rsidRDefault="009C25FB" w:rsidP="009C25FB">
      <w:pPr>
        <w:numPr>
          <w:ilvl w:val="0"/>
          <w:numId w:val="5"/>
        </w:numPr>
      </w:pPr>
      <w:r>
        <w:t>Drucklayout</w:t>
      </w:r>
    </w:p>
    <w:p w14:paraId="0DE505A3" w14:textId="77777777" w:rsidR="009C25FB" w:rsidRDefault="009C25FB" w:rsidP="009C25FB">
      <w:pPr>
        <w:numPr>
          <w:ilvl w:val="0"/>
          <w:numId w:val="5"/>
        </w:numPr>
      </w:pPr>
      <w:r>
        <w:t>Tastaturbelegung</w:t>
      </w:r>
    </w:p>
    <w:p w14:paraId="26160506" w14:textId="77777777" w:rsidR="009C25FB" w:rsidRDefault="009C25FB" w:rsidP="009C25FB">
      <w:pPr>
        <w:numPr>
          <w:ilvl w:val="0"/>
          <w:numId w:val="5"/>
        </w:numPr>
      </w:pPr>
      <w:r>
        <w:t>Dialogstruktur</w:t>
      </w:r>
    </w:p>
    <w:p w14:paraId="35CB839C" w14:textId="77777777" w:rsidR="00FB0F95" w:rsidRDefault="00FB0F95" w:rsidP="00FB0F95">
      <w:r>
        <w:t>Sämtliche Festlegungen zum Thema Benutzeroberfläche sollten sich ausschließlich auf produktspezifische Ausprägungen beschränken. Fragen der Benutzerfreundlichkeit werden im folgenden Abschnitt behandelt.</w:t>
      </w:r>
    </w:p>
    <w:p w14:paraId="5B84B5A3" w14:textId="77777777" w:rsidR="009C25FB" w:rsidRPr="003D7420" w:rsidRDefault="009C25FB" w:rsidP="009C25FB">
      <w:pPr>
        <w:pStyle w:val="berschrift1"/>
      </w:pPr>
      <w:r w:rsidRPr="003D7420">
        <w:t>Qualitätsanforderungen</w:t>
      </w:r>
    </w:p>
    <w:p w14:paraId="0D391060" w14:textId="77777777" w:rsidR="004B3188" w:rsidRDefault="004B3188" w:rsidP="004B3188">
      <w:r>
        <w:t>In diesem Abschnitt beschreibt man, welche Qualitätsmerkmale in welcher</w:t>
      </w:r>
    </w:p>
    <w:p w14:paraId="6135E467" w14:textId="77777777" w:rsidR="004B3188" w:rsidRDefault="004B3188" w:rsidP="004B3188">
      <w:r>
        <w:t>Qualitätsstufe anzustreben sind. Ein Beispiel hierfür ist der im vorangegangenen</w:t>
      </w:r>
    </w:p>
    <w:p w14:paraId="6B881FBA" w14:textId="77777777" w:rsidR="009C25FB" w:rsidRPr="003D7420" w:rsidRDefault="004B3188" w:rsidP="004B3188">
      <w:r>
        <w:t>Abschnitt erwähnte Grad an Benutzerfreundlichkeit.</w:t>
      </w:r>
    </w:p>
    <w:p w14:paraId="60361A61" w14:textId="77777777" w:rsidR="00E37F3A" w:rsidRDefault="004B3188" w:rsidP="00E37F3A">
      <w:pPr>
        <w:pStyle w:val="berschrift1"/>
      </w:pPr>
      <w:r>
        <w:t>Globale Testszenarien und Testfälle</w:t>
      </w:r>
    </w:p>
    <w:p w14:paraId="169EE62A" w14:textId="77777777" w:rsidR="004B3188" w:rsidRPr="003D7420" w:rsidRDefault="004B3188" w:rsidP="004B3188">
      <w:pPr>
        <w:pStyle w:val="berschrift2"/>
      </w:pPr>
      <w:r>
        <w:t>Testfall 1</w:t>
      </w:r>
    </w:p>
    <w:p w14:paraId="68F09473" w14:textId="77777777" w:rsidR="004B3188" w:rsidRDefault="004B3188" w:rsidP="004B3188">
      <w:pPr>
        <w:pStyle w:val="berschrift2"/>
      </w:pPr>
      <w:r>
        <w:t>Testfall 2</w:t>
      </w:r>
    </w:p>
    <w:p w14:paraId="707BECA5" w14:textId="77777777" w:rsidR="004B3188" w:rsidRPr="004B3188" w:rsidRDefault="004B3188" w:rsidP="004B3188"/>
    <w:p w14:paraId="5D327338" w14:textId="77777777" w:rsidR="003D7420" w:rsidRDefault="004B3188" w:rsidP="00E37F3A">
      <w:pPr>
        <w:pStyle w:val="berschrift1"/>
      </w:pPr>
      <w:r>
        <w:t>Entwicklungsumgebung</w:t>
      </w:r>
    </w:p>
    <w:p w14:paraId="737B2027" w14:textId="77777777" w:rsidR="00594FAF" w:rsidRPr="00594FAF" w:rsidRDefault="00594FAF" w:rsidP="00594FAF">
      <w:r>
        <w:t>In den meisten Fällen wird ein System nicht auf dem Zielcomputer entwickelt, sondern auf Entwicklungscomputern. In diesem Abschnitt wird die Software- und Hardwarekonfiguration dieser Entwicklungscomputer beschrieben. Mit Software sind hauptsächlich Entwicklungswerkzeuge und Compiler gemeint. Unter dem Punkt Entwicklungsschnittstellen ist anzuführen, über welche einzuhaltenden Hardware- und Softwareschnittstellen der Entwicklungs- und Zielrechner gekoppelt sind.</w:t>
      </w:r>
    </w:p>
    <w:p w14:paraId="558D7F30" w14:textId="77777777" w:rsidR="00E37F3A" w:rsidRDefault="00E37F3A" w:rsidP="00E37F3A">
      <w:pPr>
        <w:pStyle w:val="berschrift2"/>
      </w:pPr>
      <w:r>
        <w:t>Software</w:t>
      </w:r>
    </w:p>
    <w:p w14:paraId="30553A91" w14:textId="77777777" w:rsidR="00E37F3A" w:rsidRDefault="00E37F3A" w:rsidP="00E37F3A">
      <w:pPr>
        <w:pStyle w:val="berschrift2"/>
      </w:pPr>
      <w:r>
        <w:t>Hardware</w:t>
      </w:r>
    </w:p>
    <w:p w14:paraId="50B49641" w14:textId="77777777" w:rsidR="00E37F3A" w:rsidRDefault="004B3188" w:rsidP="00E37F3A">
      <w:pPr>
        <w:pStyle w:val="berschrift2"/>
      </w:pPr>
      <w:r>
        <w:t>Entwicklungsschnittstellen</w:t>
      </w:r>
    </w:p>
    <w:p w14:paraId="3AF523B0" w14:textId="77777777" w:rsidR="007D11E3" w:rsidRPr="003D7420" w:rsidRDefault="003D7420" w:rsidP="00E37F3A">
      <w:pPr>
        <w:pStyle w:val="berschrift1"/>
      </w:pPr>
      <w:r w:rsidRPr="003D7420">
        <w:t xml:space="preserve">Ergänzungen </w:t>
      </w:r>
    </w:p>
    <w:sectPr w:rsidR="007D11E3" w:rsidRPr="003D7420">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AFDEB" w14:textId="77777777" w:rsidR="00DA6C53" w:rsidRDefault="00DA6C53">
      <w:r>
        <w:separator/>
      </w:r>
    </w:p>
  </w:endnote>
  <w:endnote w:type="continuationSeparator" w:id="0">
    <w:p w14:paraId="628DB01D" w14:textId="77777777" w:rsidR="00DA6C53" w:rsidRDefault="00DA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F165D" w14:textId="77777777" w:rsidR="00E66895" w:rsidRDefault="00E66895" w:rsidP="00E66895">
    <w:r>
      <w:t>Max Muster, Otto Normal</w:t>
    </w:r>
    <w:r>
      <w:tab/>
    </w:r>
    <w:r>
      <w:tab/>
    </w:r>
    <w:r>
      <w:tab/>
    </w:r>
    <w:r w:rsidR="00550163">
      <w:tab/>
      <w:t>MTSP-3ITM-2019/20</w:t>
    </w:r>
    <w:r>
      <w:tab/>
    </w:r>
    <w:r>
      <w:tab/>
    </w:r>
    <w:r>
      <w:tab/>
    </w:r>
    <w:r w:rsidR="00550163">
      <w:tab/>
    </w:r>
    <w:r>
      <w:t xml:space="preserve">Seite </w:t>
    </w:r>
    <w:r>
      <w:fldChar w:fldCharType="begin"/>
    </w:r>
    <w:r>
      <w:instrText>PAGE   \* MERGEFORMAT</w:instrText>
    </w:r>
    <w:r>
      <w:fldChar w:fldCharType="separate"/>
    </w:r>
    <w:r>
      <w:t>1</w:t>
    </w:r>
    <w:r>
      <w:fldChar w:fldCharType="end"/>
    </w:r>
  </w:p>
  <w:p w14:paraId="79D9C3E0" w14:textId="77777777" w:rsidR="00E66895" w:rsidRDefault="00E66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7A02E" w14:textId="77777777" w:rsidR="00DA6C53" w:rsidRDefault="00DA6C53">
      <w:r>
        <w:separator/>
      </w:r>
    </w:p>
  </w:footnote>
  <w:footnote w:type="continuationSeparator" w:id="0">
    <w:p w14:paraId="11EC5683" w14:textId="77777777" w:rsidR="00DA6C53" w:rsidRDefault="00DA6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37"/>
    <w:multiLevelType w:val="hybridMultilevel"/>
    <w:tmpl w:val="7C8A1B00"/>
    <w:lvl w:ilvl="0" w:tplc="B896EE34">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F3517DD"/>
    <w:multiLevelType w:val="hybridMultilevel"/>
    <w:tmpl w:val="7F229E5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E72049D"/>
    <w:multiLevelType w:val="hybridMultilevel"/>
    <w:tmpl w:val="3452AC96"/>
    <w:lvl w:ilvl="0" w:tplc="6FB26344">
      <w:start w:val="1"/>
      <w:numFmt w:val="bullet"/>
      <w:pStyle w:val="Arbeiten"/>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2D1207"/>
    <w:multiLevelType w:val="multilevel"/>
    <w:tmpl w:val="F5185AC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687348AF"/>
    <w:multiLevelType w:val="hybridMultilevel"/>
    <w:tmpl w:val="D4685C44"/>
    <w:lvl w:ilvl="0" w:tplc="04070001">
      <w:start w:val="1"/>
      <w:numFmt w:val="bullet"/>
      <w:lvlText w:val=""/>
      <w:lvlJc w:val="left"/>
      <w:pPr>
        <w:ind w:left="720" w:hanging="360"/>
      </w:pPr>
      <w:rPr>
        <w:rFonts w:ascii="Symbol" w:hAnsi="Symbol" w:hint="default"/>
      </w:rPr>
    </w:lvl>
    <w:lvl w:ilvl="1" w:tplc="0C16243E">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53"/>
    <w:rsid w:val="00007636"/>
    <w:rsid w:val="00010BE8"/>
    <w:rsid w:val="000128AD"/>
    <w:rsid w:val="00025DBF"/>
    <w:rsid w:val="00026035"/>
    <w:rsid w:val="000277AB"/>
    <w:rsid w:val="000332C2"/>
    <w:rsid w:val="00042B0C"/>
    <w:rsid w:val="00045D74"/>
    <w:rsid w:val="00055D0D"/>
    <w:rsid w:val="00061307"/>
    <w:rsid w:val="00061AAE"/>
    <w:rsid w:val="00064B79"/>
    <w:rsid w:val="000677BF"/>
    <w:rsid w:val="00072100"/>
    <w:rsid w:val="00076ADE"/>
    <w:rsid w:val="000803C6"/>
    <w:rsid w:val="00087A83"/>
    <w:rsid w:val="000A58D8"/>
    <w:rsid w:val="000A66C5"/>
    <w:rsid w:val="000A713C"/>
    <w:rsid w:val="000A7635"/>
    <w:rsid w:val="000B3CBD"/>
    <w:rsid w:val="000B7842"/>
    <w:rsid w:val="000B7E0C"/>
    <w:rsid w:val="000C22ED"/>
    <w:rsid w:val="000C2367"/>
    <w:rsid w:val="000D0679"/>
    <w:rsid w:val="000D15A6"/>
    <w:rsid w:val="000D2669"/>
    <w:rsid w:val="000D302D"/>
    <w:rsid w:val="000D3E79"/>
    <w:rsid w:val="000D50CF"/>
    <w:rsid w:val="000E1D37"/>
    <w:rsid w:val="000F1407"/>
    <w:rsid w:val="000F2039"/>
    <w:rsid w:val="000F2D50"/>
    <w:rsid w:val="001009A1"/>
    <w:rsid w:val="0010361C"/>
    <w:rsid w:val="00103776"/>
    <w:rsid w:val="00104F5E"/>
    <w:rsid w:val="00122280"/>
    <w:rsid w:val="001234BF"/>
    <w:rsid w:val="00125F7B"/>
    <w:rsid w:val="0013066D"/>
    <w:rsid w:val="00130F17"/>
    <w:rsid w:val="001344F6"/>
    <w:rsid w:val="001362E9"/>
    <w:rsid w:val="0014170F"/>
    <w:rsid w:val="00155C41"/>
    <w:rsid w:val="0015749E"/>
    <w:rsid w:val="001817F4"/>
    <w:rsid w:val="001862D5"/>
    <w:rsid w:val="001A2270"/>
    <w:rsid w:val="001B380B"/>
    <w:rsid w:val="001B7D88"/>
    <w:rsid w:val="001C08EF"/>
    <w:rsid w:val="001E0670"/>
    <w:rsid w:val="001E30A2"/>
    <w:rsid w:val="001E4CF1"/>
    <w:rsid w:val="001E766A"/>
    <w:rsid w:val="001F2AF9"/>
    <w:rsid w:val="001F30EB"/>
    <w:rsid w:val="00200673"/>
    <w:rsid w:val="002014C8"/>
    <w:rsid w:val="0020295D"/>
    <w:rsid w:val="00205362"/>
    <w:rsid w:val="00210D88"/>
    <w:rsid w:val="002117E9"/>
    <w:rsid w:val="0022436C"/>
    <w:rsid w:val="00227541"/>
    <w:rsid w:val="0023221E"/>
    <w:rsid w:val="002346BF"/>
    <w:rsid w:val="00235D33"/>
    <w:rsid w:val="002404F8"/>
    <w:rsid w:val="002510BD"/>
    <w:rsid w:val="002537D5"/>
    <w:rsid w:val="00260241"/>
    <w:rsid w:val="002603DF"/>
    <w:rsid w:val="00260446"/>
    <w:rsid w:val="00260BB2"/>
    <w:rsid w:val="002674E4"/>
    <w:rsid w:val="00273949"/>
    <w:rsid w:val="002765FE"/>
    <w:rsid w:val="00282DC7"/>
    <w:rsid w:val="00286F9F"/>
    <w:rsid w:val="002928EE"/>
    <w:rsid w:val="00293E1D"/>
    <w:rsid w:val="002A012A"/>
    <w:rsid w:val="002A0E3F"/>
    <w:rsid w:val="002A62EB"/>
    <w:rsid w:val="002A6D65"/>
    <w:rsid w:val="002C260B"/>
    <w:rsid w:val="002E126A"/>
    <w:rsid w:val="002E2AB7"/>
    <w:rsid w:val="002E44E7"/>
    <w:rsid w:val="002E7E61"/>
    <w:rsid w:val="002F5763"/>
    <w:rsid w:val="003009EC"/>
    <w:rsid w:val="00302E63"/>
    <w:rsid w:val="00315B55"/>
    <w:rsid w:val="00315EDA"/>
    <w:rsid w:val="0033638C"/>
    <w:rsid w:val="00341096"/>
    <w:rsid w:val="00344533"/>
    <w:rsid w:val="00345554"/>
    <w:rsid w:val="003564F7"/>
    <w:rsid w:val="00361775"/>
    <w:rsid w:val="00363830"/>
    <w:rsid w:val="0037125C"/>
    <w:rsid w:val="00387D82"/>
    <w:rsid w:val="003A3968"/>
    <w:rsid w:val="003A4033"/>
    <w:rsid w:val="003A55DD"/>
    <w:rsid w:val="003B19E8"/>
    <w:rsid w:val="003B3269"/>
    <w:rsid w:val="003B47E6"/>
    <w:rsid w:val="003C27D0"/>
    <w:rsid w:val="003C7817"/>
    <w:rsid w:val="003D1617"/>
    <w:rsid w:val="003D7420"/>
    <w:rsid w:val="003F2786"/>
    <w:rsid w:val="00401D77"/>
    <w:rsid w:val="00402530"/>
    <w:rsid w:val="0040315D"/>
    <w:rsid w:val="00413364"/>
    <w:rsid w:val="004232C3"/>
    <w:rsid w:val="004264A2"/>
    <w:rsid w:val="00432AAA"/>
    <w:rsid w:val="00433433"/>
    <w:rsid w:val="00435645"/>
    <w:rsid w:val="00445909"/>
    <w:rsid w:val="004533B2"/>
    <w:rsid w:val="00470912"/>
    <w:rsid w:val="00490360"/>
    <w:rsid w:val="00491089"/>
    <w:rsid w:val="004915AE"/>
    <w:rsid w:val="00496AD3"/>
    <w:rsid w:val="004A2213"/>
    <w:rsid w:val="004A3E90"/>
    <w:rsid w:val="004B3188"/>
    <w:rsid w:val="004C16C0"/>
    <w:rsid w:val="004C1BF4"/>
    <w:rsid w:val="004C5A6F"/>
    <w:rsid w:val="004D6E6A"/>
    <w:rsid w:val="004E08B2"/>
    <w:rsid w:val="004E4345"/>
    <w:rsid w:val="004E65BE"/>
    <w:rsid w:val="004F158F"/>
    <w:rsid w:val="004F5EE6"/>
    <w:rsid w:val="00503C3C"/>
    <w:rsid w:val="00505B75"/>
    <w:rsid w:val="00510EBA"/>
    <w:rsid w:val="005138DA"/>
    <w:rsid w:val="00515FDA"/>
    <w:rsid w:val="00521445"/>
    <w:rsid w:val="00523AC4"/>
    <w:rsid w:val="005262CA"/>
    <w:rsid w:val="00534134"/>
    <w:rsid w:val="00535B8B"/>
    <w:rsid w:val="00550163"/>
    <w:rsid w:val="005538E7"/>
    <w:rsid w:val="00557019"/>
    <w:rsid w:val="005622EE"/>
    <w:rsid w:val="00564FB6"/>
    <w:rsid w:val="005706FB"/>
    <w:rsid w:val="005722A3"/>
    <w:rsid w:val="0057297E"/>
    <w:rsid w:val="00573CC6"/>
    <w:rsid w:val="005841E7"/>
    <w:rsid w:val="005842F0"/>
    <w:rsid w:val="00594659"/>
    <w:rsid w:val="00594FAF"/>
    <w:rsid w:val="005E7805"/>
    <w:rsid w:val="00607489"/>
    <w:rsid w:val="00621D53"/>
    <w:rsid w:val="00632F99"/>
    <w:rsid w:val="006516BC"/>
    <w:rsid w:val="006656D1"/>
    <w:rsid w:val="00667C3E"/>
    <w:rsid w:val="00671ABD"/>
    <w:rsid w:val="00690634"/>
    <w:rsid w:val="006938F1"/>
    <w:rsid w:val="006A2269"/>
    <w:rsid w:val="006A3746"/>
    <w:rsid w:val="006A3C9F"/>
    <w:rsid w:val="006B38C0"/>
    <w:rsid w:val="006B6C85"/>
    <w:rsid w:val="006C5BF2"/>
    <w:rsid w:val="006C630E"/>
    <w:rsid w:val="006C7A4A"/>
    <w:rsid w:val="006D798D"/>
    <w:rsid w:val="006E03FD"/>
    <w:rsid w:val="006E2BE9"/>
    <w:rsid w:val="006F7FE0"/>
    <w:rsid w:val="0070084D"/>
    <w:rsid w:val="007051EA"/>
    <w:rsid w:val="00714375"/>
    <w:rsid w:val="00726769"/>
    <w:rsid w:val="0073103F"/>
    <w:rsid w:val="007368B9"/>
    <w:rsid w:val="00737D3C"/>
    <w:rsid w:val="0074026E"/>
    <w:rsid w:val="00746738"/>
    <w:rsid w:val="0075662C"/>
    <w:rsid w:val="00765D13"/>
    <w:rsid w:val="00766B11"/>
    <w:rsid w:val="00784E04"/>
    <w:rsid w:val="00784F82"/>
    <w:rsid w:val="007857B9"/>
    <w:rsid w:val="007974A6"/>
    <w:rsid w:val="007A4BD0"/>
    <w:rsid w:val="007A5624"/>
    <w:rsid w:val="007B4085"/>
    <w:rsid w:val="007B46C1"/>
    <w:rsid w:val="007C3DFE"/>
    <w:rsid w:val="007D11E3"/>
    <w:rsid w:val="007D7472"/>
    <w:rsid w:val="007F31D1"/>
    <w:rsid w:val="007F3FD3"/>
    <w:rsid w:val="00810261"/>
    <w:rsid w:val="00811D73"/>
    <w:rsid w:val="00823FD3"/>
    <w:rsid w:val="00837841"/>
    <w:rsid w:val="00841E1A"/>
    <w:rsid w:val="00847C0E"/>
    <w:rsid w:val="00851594"/>
    <w:rsid w:val="0086593E"/>
    <w:rsid w:val="00873FE4"/>
    <w:rsid w:val="0088240F"/>
    <w:rsid w:val="00883CE5"/>
    <w:rsid w:val="00892C0F"/>
    <w:rsid w:val="008A00B5"/>
    <w:rsid w:val="008A0E65"/>
    <w:rsid w:val="008A17EC"/>
    <w:rsid w:val="008A51E2"/>
    <w:rsid w:val="008B1387"/>
    <w:rsid w:val="008B1C6B"/>
    <w:rsid w:val="008C03F3"/>
    <w:rsid w:val="008C2BB9"/>
    <w:rsid w:val="008C481E"/>
    <w:rsid w:val="008C6000"/>
    <w:rsid w:val="008E0A77"/>
    <w:rsid w:val="008E24B1"/>
    <w:rsid w:val="008F6CCC"/>
    <w:rsid w:val="008F6F15"/>
    <w:rsid w:val="009015C8"/>
    <w:rsid w:val="00905E33"/>
    <w:rsid w:val="009262F9"/>
    <w:rsid w:val="00944DED"/>
    <w:rsid w:val="00951D25"/>
    <w:rsid w:val="00953BEE"/>
    <w:rsid w:val="0095754F"/>
    <w:rsid w:val="00963E1E"/>
    <w:rsid w:val="00963E8C"/>
    <w:rsid w:val="00963FCD"/>
    <w:rsid w:val="00965745"/>
    <w:rsid w:val="00977982"/>
    <w:rsid w:val="00994774"/>
    <w:rsid w:val="00995EE2"/>
    <w:rsid w:val="009B0B56"/>
    <w:rsid w:val="009B3A72"/>
    <w:rsid w:val="009B5411"/>
    <w:rsid w:val="009B64AC"/>
    <w:rsid w:val="009C09C0"/>
    <w:rsid w:val="009C25FB"/>
    <w:rsid w:val="009C79C1"/>
    <w:rsid w:val="009E21DA"/>
    <w:rsid w:val="009E385B"/>
    <w:rsid w:val="009F4372"/>
    <w:rsid w:val="00A16096"/>
    <w:rsid w:val="00A179C7"/>
    <w:rsid w:val="00A32085"/>
    <w:rsid w:val="00A36350"/>
    <w:rsid w:val="00A40DA9"/>
    <w:rsid w:val="00A41920"/>
    <w:rsid w:val="00A45D00"/>
    <w:rsid w:val="00A47412"/>
    <w:rsid w:val="00A527CA"/>
    <w:rsid w:val="00A61A23"/>
    <w:rsid w:val="00A731DC"/>
    <w:rsid w:val="00A73C51"/>
    <w:rsid w:val="00A771EF"/>
    <w:rsid w:val="00A90ABE"/>
    <w:rsid w:val="00AA5ACA"/>
    <w:rsid w:val="00AB45CE"/>
    <w:rsid w:val="00AB779A"/>
    <w:rsid w:val="00AC0D65"/>
    <w:rsid w:val="00AC22C8"/>
    <w:rsid w:val="00AC2A0D"/>
    <w:rsid w:val="00AC5D30"/>
    <w:rsid w:val="00AC5DEF"/>
    <w:rsid w:val="00AC6F27"/>
    <w:rsid w:val="00AD4E4F"/>
    <w:rsid w:val="00AE06C3"/>
    <w:rsid w:val="00AE4375"/>
    <w:rsid w:val="00AF37D4"/>
    <w:rsid w:val="00AF4E94"/>
    <w:rsid w:val="00B00DA9"/>
    <w:rsid w:val="00B069DE"/>
    <w:rsid w:val="00B165D0"/>
    <w:rsid w:val="00B20088"/>
    <w:rsid w:val="00B2189D"/>
    <w:rsid w:val="00B2358B"/>
    <w:rsid w:val="00B30DB7"/>
    <w:rsid w:val="00B40B15"/>
    <w:rsid w:val="00B42045"/>
    <w:rsid w:val="00B770E2"/>
    <w:rsid w:val="00B77B5D"/>
    <w:rsid w:val="00B94CAE"/>
    <w:rsid w:val="00B95148"/>
    <w:rsid w:val="00BA7026"/>
    <w:rsid w:val="00BB7ADD"/>
    <w:rsid w:val="00BC7B5E"/>
    <w:rsid w:val="00BD18A1"/>
    <w:rsid w:val="00BE0322"/>
    <w:rsid w:val="00BE04BE"/>
    <w:rsid w:val="00BE1AE3"/>
    <w:rsid w:val="00BE77D9"/>
    <w:rsid w:val="00BF0EA4"/>
    <w:rsid w:val="00BF3CC9"/>
    <w:rsid w:val="00C000B2"/>
    <w:rsid w:val="00C01072"/>
    <w:rsid w:val="00C077E0"/>
    <w:rsid w:val="00C20E54"/>
    <w:rsid w:val="00C30398"/>
    <w:rsid w:val="00C320C2"/>
    <w:rsid w:val="00C3410A"/>
    <w:rsid w:val="00C3447C"/>
    <w:rsid w:val="00C44F24"/>
    <w:rsid w:val="00C523AD"/>
    <w:rsid w:val="00C53012"/>
    <w:rsid w:val="00C603FF"/>
    <w:rsid w:val="00C62F53"/>
    <w:rsid w:val="00C77BBD"/>
    <w:rsid w:val="00C77CC7"/>
    <w:rsid w:val="00C82891"/>
    <w:rsid w:val="00C8526A"/>
    <w:rsid w:val="00C92374"/>
    <w:rsid w:val="00CA05B8"/>
    <w:rsid w:val="00CB0302"/>
    <w:rsid w:val="00CC2685"/>
    <w:rsid w:val="00CC3298"/>
    <w:rsid w:val="00CE0B40"/>
    <w:rsid w:val="00CE3692"/>
    <w:rsid w:val="00CE7848"/>
    <w:rsid w:val="00CF0162"/>
    <w:rsid w:val="00CF0CDE"/>
    <w:rsid w:val="00CF6DA4"/>
    <w:rsid w:val="00D01C3A"/>
    <w:rsid w:val="00D14808"/>
    <w:rsid w:val="00D1733F"/>
    <w:rsid w:val="00D221A6"/>
    <w:rsid w:val="00D322D8"/>
    <w:rsid w:val="00D32E61"/>
    <w:rsid w:val="00D3784C"/>
    <w:rsid w:val="00D4113A"/>
    <w:rsid w:val="00D44093"/>
    <w:rsid w:val="00D51C0E"/>
    <w:rsid w:val="00D600C9"/>
    <w:rsid w:val="00D6514E"/>
    <w:rsid w:val="00D6786D"/>
    <w:rsid w:val="00D70689"/>
    <w:rsid w:val="00D71D57"/>
    <w:rsid w:val="00D7399C"/>
    <w:rsid w:val="00D73BBB"/>
    <w:rsid w:val="00D74FA9"/>
    <w:rsid w:val="00D768AE"/>
    <w:rsid w:val="00D76C18"/>
    <w:rsid w:val="00D81C31"/>
    <w:rsid w:val="00D8533D"/>
    <w:rsid w:val="00D92972"/>
    <w:rsid w:val="00D9360D"/>
    <w:rsid w:val="00D94681"/>
    <w:rsid w:val="00D95B39"/>
    <w:rsid w:val="00DA2CA4"/>
    <w:rsid w:val="00DA42AC"/>
    <w:rsid w:val="00DA6C53"/>
    <w:rsid w:val="00DB7839"/>
    <w:rsid w:val="00DD04E7"/>
    <w:rsid w:val="00DD3D72"/>
    <w:rsid w:val="00DE6237"/>
    <w:rsid w:val="00DF0C3C"/>
    <w:rsid w:val="00DF7C87"/>
    <w:rsid w:val="00E00A85"/>
    <w:rsid w:val="00E02EA7"/>
    <w:rsid w:val="00E0341C"/>
    <w:rsid w:val="00E075FC"/>
    <w:rsid w:val="00E276FD"/>
    <w:rsid w:val="00E37F3A"/>
    <w:rsid w:val="00E50E05"/>
    <w:rsid w:val="00E66895"/>
    <w:rsid w:val="00E67135"/>
    <w:rsid w:val="00E72A99"/>
    <w:rsid w:val="00E74ED9"/>
    <w:rsid w:val="00E839D5"/>
    <w:rsid w:val="00EA6A97"/>
    <w:rsid w:val="00EA6B24"/>
    <w:rsid w:val="00EA6D83"/>
    <w:rsid w:val="00EB252D"/>
    <w:rsid w:val="00EC08A8"/>
    <w:rsid w:val="00EC1525"/>
    <w:rsid w:val="00EC7242"/>
    <w:rsid w:val="00ED62CB"/>
    <w:rsid w:val="00EF2A0E"/>
    <w:rsid w:val="00EF396F"/>
    <w:rsid w:val="00F06198"/>
    <w:rsid w:val="00F10D54"/>
    <w:rsid w:val="00F13B03"/>
    <w:rsid w:val="00F13F03"/>
    <w:rsid w:val="00F17845"/>
    <w:rsid w:val="00F45C7A"/>
    <w:rsid w:val="00F4740C"/>
    <w:rsid w:val="00F531AB"/>
    <w:rsid w:val="00F74E76"/>
    <w:rsid w:val="00F761CA"/>
    <w:rsid w:val="00F82049"/>
    <w:rsid w:val="00F863D2"/>
    <w:rsid w:val="00F97204"/>
    <w:rsid w:val="00F97E3A"/>
    <w:rsid w:val="00FA0C19"/>
    <w:rsid w:val="00FA0C70"/>
    <w:rsid w:val="00FA2371"/>
    <w:rsid w:val="00FB0F95"/>
    <w:rsid w:val="00FB2F03"/>
    <w:rsid w:val="00FD6E50"/>
    <w:rsid w:val="00FF3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797E0"/>
  <w15:chartTrackingRefBased/>
  <w15:docId w15:val="{DD10609F-9CF2-4776-871C-883C1B6E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50163"/>
    <w:rPr>
      <w:rFonts w:asciiTheme="minorHAnsi" w:hAnsiTheme="minorHAnsi"/>
      <w:szCs w:val="24"/>
    </w:rPr>
  </w:style>
  <w:style w:type="paragraph" w:styleId="berschrift1">
    <w:name w:val="heading 1"/>
    <w:basedOn w:val="Standard"/>
    <w:next w:val="Standard"/>
    <w:qFormat/>
    <w:rsid w:val="003D7420"/>
    <w:pPr>
      <w:keepNext/>
      <w:numPr>
        <w:numId w:val="4"/>
      </w:numPr>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3D7420"/>
    <w:pPr>
      <w:keepNext/>
      <w:numPr>
        <w:ilvl w:val="1"/>
        <w:numId w:val="4"/>
      </w:numPr>
      <w:spacing w:before="120"/>
      <w:outlineLvl w:val="1"/>
    </w:pPr>
    <w:rPr>
      <w:rFonts w:ascii="Arial" w:hAnsi="Arial" w:cs="Arial"/>
      <w:b/>
      <w:bCs/>
      <w:iCs/>
      <w:sz w:val="24"/>
      <w:szCs w:val="28"/>
    </w:rPr>
  </w:style>
  <w:style w:type="paragraph" w:styleId="berschrift3">
    <w:name w:val="heading 3"/>
    <w:basedOn w:val="Standard"/>
    <w:next w:val="Standard"/>
    <w:qFormat/>
    <w:rsid w:val="003D7420"/>
    <w:pPr>
      <w:keepNext/>
      <w:numPr>
        <w:ilvl w:val="2"/>
        <w:numId w:val="4"/>
      </w:numPr>
      <w:spacing w:before="240" w:after="60"/>
      <w:outlineLvl w:val="2"/>
    </w:pPr>
    <w:rPr>
      <w:rFonts w:ascii="Arial" w:hAnsi="Arial" w:cs="Arial"/>
      <w:b/>
      <w:bCs/>
      <w:szCs w:val="26"/>
    </w:rPr>
  </w:style>
  <w:style w:type="paragraph" w:styleId="berschrift4">
    <w:name w:val="heading 4"/>
    <w:basedOn w:val="Standard"/>
    <w:next w:val="Standard"/>
    <w:qFormat/>
    <w:rsid w:val="003D7420"/>
    <w:pPr>
      <w:keepNext/>
      <w:numPr>
        <w:ilvl w:val="3"/>
        <w:numId w:val="4"/>
      </w:numPr>
      <w:spacing w:before="240" w:after="60"/>
      <w:outlineLvl w:val="3"/>
    </w:pPr>
    <w:rPr>
      <w:b/>
      <w:bCs/>
      <w:sz w:val="28"/>
      <w:szCs w:val="28"/>
    </w:rPr>
  </w:style>
  <w:style w:type="paragraph" w:styleId="berschrift5">
    <w:name w:val="heading 5"/>
    <w:basedOn w:val="Standard"/>
    <w:next w:val="Standard"/>
    <w:qFormat/>
    <w:rsid w:val="003D7420"/>
    <w:pPr>
      <w:numPr>
        <w:ilvl w:val="4"/>
        <w:numId w:val="4"/>
      </w:numPr>
      <w:spacing w:before="240" w:after="60"/>
      <w:outlineLvl w:val="4"/>
    </w:pPr>
    <w:rPr>
      <w:b/>
      <w:bCs/>
      <w:i/>
      <w:iCs/>
      <w:sz w:val="26"/>
      <w:szCs w:val="26"/>
    </w:rPr>
  </w:style>
  <w:style w:type="paragraph" w:styleId="berschrift6">
    <w:name w:val="heading 6"/>
    <w:basedOn w:val="Standard"/>
    <w:next w:val="Standard"/>
    <w:qFormat/>
    <w:rsid w:val="003D7420"/>
    <w:pPr>
      <w:numPr>
        <w:ilvl w:val="5"/>
        <w:numId w:val="4"/>
      </w:numPr>
      <w:spacing w:before="240" w:after="60"/>
      <w:outlineLvl w:val="5"/>
    </w:pPr>
    <w:rPr>
      <w:b/>
      <w:bCs/>
      <w:szCs w:val="22"/>
    </w:rPr>
  </w:style>
  <w:style w:type="paragraph" w:styleId="berschrift7">
    <w:name w:val="heading 7"/>
    <w:basedOn w:val="Standard"/>
    <w:next w:val="Standard"/>
    <w:qFormat/>
    <w:rsid w:val="003D7420"/>
    <w:pPr>
      <w:numPr>
        <w:ilvl w:val="6"/>
        <w:numId w:val="4"/>
      </w:numPr>
      <w:spacing w:before="240" w:after="60"/>
      <w:outlineLvl w:val="6"/>
    </w:pPr>
    <w:rPr>
      <w:sz w:val="24"/>
    </w:rPr>
  </w:style>
  <w:style w:type="paragraph" w:styleId="berschrift8">
    <w:name w:val="heading 8"/>
    <w:basedOn w:val="Standard"/>
    <w:next w:val="Standard"/>
    <w:qFormat/>
    <w:rsid w:val="003D7420"/>
    <w:pPr>
      <w:numPr>
        <w:ilvl w:val="7"/>
        <w:numId w:val="4"/>
      </w:numPr>
      <w:spacing w:before="240" w:after="60"/>
      <w:outlineLvl w:val="7"/>
    </w:pPr>
    <w:rPr>
      <w:i/>
      <w:iCs/>
      <w:sz w:val="24"/>
    </w:rPr>
  </w:style>
  <w:style w:type="paragraph" w:styleId="berschrift9">
    <w:name w:val="heading 9"/>
    <w:basedOn w:val="Standard"/>
    <w:next w:val="Standard"/>
    <w:qFormat/>
    <w:rsid w:val="003D7420"/>
    <w:pPr>
      <w:numPr>
        <w:ilvl w:val="8"/>
        <w:numId w:val="4"/>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en">
    <w:name w:val="Arbeiten"/>
    <w:basedOn w:val="Standard"/>
    <w:rsid w:val="005722A3"/>
    <w:pPr>
      <w:numPr>
        <w:numId w:val="2"/>
      </w:numPr>
    </w:pPr>
  </w:style>
  <w:style w:type="paragraph" w:styleId="Kopfzeile">
    <w:name w:val="header"/>
    <w:basedOn w:val="Standard"/>
    <w:rsid w:val="0013066D"/>
    <w:pPr>
      <w:tabs>
        <w:tab w:val="center" w:pos="4536"/>
        <w:tab w:val="right" w:pos="9072"/>
      </w:tabs>
    </w:pPr>
  </w:style>
  <w:style w:type="paragraph" w:styleId="Fuzeile">
    <w:name w:val="footer"/>
    <w:basedOn w:val="Standard"/>
    <w:link w:val="FuzeileZchn"/>
    <w:uiPriority w:val="99"/>
    <w:rsid w:val="0013066D"/>
    <w:pPr>
      <w:tabs>
        <w:tab w:val="center" w:pos="4536"/>
        <w:tab w:val="right" w:pos="9072"/>
      </w:tabs>
    </w:pPr>
  </w:style>
  <w:style w:type="paragraph" w:styleId="Titel">
    <w:name w:val="Title"/>
    <w:basedOn w:val="Standard"/>
    <w:next w:val="Standard"/>
    <w:link w:val="TitelZchn"/>
    <w:qFormat/>
    <w:rsid w:val="00E66895"/>
    <w:pPr>
      <w:spacing w:before="240" w:after="60"/>
      <w:outlineLvl w:val="0"/>
    </w:pPr>
    <w:rPr>
      <w:rFonts w:ascii="Calibri Light" w:hAnsi="Calibri Light"/>
      <w:b/>
      <w:bCs/>
      <w:kern w:val="28"/>
      <w:sz w:val="44"/>
      <w:szCs w:val="32"/>
    </w:rPr>
  </w:style>
  <w:style w:type="character" w:customStyle="1" w:styleId="TitelZchn">
    <w:name w:val="Titel Zchn"/>
    <w:link w:val="Titel"/>
    <w:rsid w:val="00E66895"/>
    <w:rPr>
      <w:rFonts w:ascii="Calibri Light" w:eastAsia="Times New Roman" w:hAnsi="Calibri Light" w:cs="Times New Roman"/>
      <w:b/>
      <w:bCs/>
      <w:kern w:val="28"/>
      <w:sz w:val="44"/>
      <w:szCs w:val="32"/>
    </w:rPr>
  </w:style>
  <w:style w:type="character" w:customStyle="1" w:styleId="FuzeileZchn">
    <w:name w:val="Fußzeile Zchn"/>
    <w:link w:val="Fuzeile"/>
    <w:uiPriority w:val="99"/>
    <w:rsid w:val="00E6689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iPData\stefan.feldler$\Documents\Benutzerdefinierte%20Office-Vorlagen\AA_Pflichtenhef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C0113C8614A48ADB0616E872D8465" ma:contentTypeVersion="32" ma:contentTypeDescription="Create a new document." ma:contentTypeScope="" ma:versionID="cc9d31d9a8899bed0bf30b3900dd644a">
  <xsd:schema xmlns:xsd="http://www.w3.org/2001/XMLSchema" xmlns:xs="http://www.w3.org/2001/XMLSchema" xmlns:p="http://schemas.microsoft.com/office/2006/metadata/properties" xmlns:ns3="911e14ce-7c95-4073-a270-1fc7249ce6d8" xmlns:ns4="8b2bb984-c17e-4c12-8f27-b9f012876911" targetNamespace="http://schemas.microsoft.com/office/2006/metadata/properties" ma:root="true" ma:fieldsID="9b5869c2cd43fc7b67ef5b68d687994d" ns3:_="" ns4:_="">
    <xsd:import namespace="911e14ce-7c95-4073-a270-1fc7249ce6d8"/>
    <xsd:import namespace="8b2bb984-c17e-4c12-8f27-b9f012876911"/>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Location" minOccurs="0"/>
                <xsd:element ref="ns4:TeamsChannelId" minOccurs="0"/>
                <xsd:element ref="ns4:Math_Settings" minOccurs="0"/>
                <xsd:element ref="ns4:Distribution_Groups" minOccurs="0"/>
                <xsd:element ref="ns4:LMS_Mappings"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1e14ce-7c95-4073-a270-1fc7249ce6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2bb984-c17e-4c12-8f27-b9f012876911"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MediaServiceAutoTags" ma:index="25" nillable="true" ma:displayName="MediaServiceAutoTags" ma:description="" ma:internalName="MediaServiceAutoTags" ma:readOnly="true">
      <xsd:simpleType>
        <xsd:restriction base="dms:Text"/>
      </xsd:simpleType>
    </xsd:element>
    <xsd:element name="Templates" ma:index="26" nillable="true" ma:displayName="Templates" ma:internalName="Templates">
      <xsd:simpleType>
        <xsd:restriction base="dms:Note">
          <xsd:maxLength value="255"/>
        </xsd:restriction>
      </xsd:simpleType>
    </xsd:element>
    <xsd:element name="CultureName" ma:index="27" nillable="true" ma:displayName="Culture Name" ma:internalName="CultureName">
      <xsd:simpleType>
        <xsd:restriction base="dms:Text"/>
      </xsd:simpleType>
    </xsd:element>
    <xsd:element name="Self_Registration_Enabled0" ma:index="28" nillable="true" ma:displayName="Self Registration Enabled" ma:internalName="Self_Registration_Enabled0">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TeamsChannelId" ma:index="35" nillable="true" ma:displayName="Teams Channel Id" ma:internalName="TeamsChannelId">
      <xsd:simpleType>
        <xsd:restriction base="dms:Text"/>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8b2bb984-c17e-4c12-8f27-b9f012876911" xsi:nil="true"/>
    <Self_Registration_Enabled0 xmlns="8b2bb984-c17e-4c12-8f27-b9f012876911" xsi:nil="true"/>
    <FolderType xmlns="8b2bb984-c17e-4c12-8f27-b9f012876911" xsi:nil="true"/>
    <Owner xmlns="8b2bb984-c17e-4c12-8f27-b9f012876911">
      <UserInfo>
        <DisplayName/>
        <AccountId xsi:nil="true"/>
        <AccountType/>
      </UserInfo>
    </Owner>
    <CultureName xmlns="8b2bb984-c17e-4c12-8f27-b9f012876911" xsi:nil="true"/>
    <Distribution_Groups xmlns="8b2bb984-c17e-4c12-8f27-b9f012876911" xsi:nil="true"/>
    <Invited_Students xmlns="8b2bb984-c17e-4c12-8f27-b9f012876911" xsi:nil="true"/>
    <TeamsChannelId xmlns="8b2bb984-c17e-4c12-8f27-b9f012876911" xsi:nil="true"/>
    <IsNotebookLocked xmlns="8b2bb984-c17e-4c12-8f27-b9f012876911" xsi:nil="true"/>
    <Templates xmlns="8b2bb984-c17e-4c12-8f27-b9f012876911" xsi:nil="true"/>
    <Math_Settings xmlns="8b2bb984-c17e-4c12-8f27-b9f012876911" xsi:nil="true"/>
    <Teachers xmlns="8b2bb984-c17e-4c12-8f27-b9f012876911">
      <UserInfo>
        <DisplayName/>
        <AccountId xsi:nil="true"/>
        <AccountType/>
      </UserInfo>
    </Teachers>
    <Students xmlns="8b2bb984-c17e-4c12-8f27-b9f012876911">
      <UserInfo>
        <DisplayName/>
        <AccountId xsi:nil="true"/>
        <AccountType/>
      </UserInfo>
    </Students>
    <Student_Groups xmlns="8b2bb984-c17e-4c12-8f27-b9f012876911">
      <UserInfo>
        <DisplayName/>
        <AccountId xsi:nil="true"/>
        <AccountType/>
      </UserInfo>
    </Student_Groups>
    <AppVersion xmlns="8b2bb984-c17e-4c12-8f27-b9f012876911" xsi:nil="true"/>
    <DefaultSectionNames xmlns="8b2bb984-c17e-4c12-8f27-b9f012876911" xsi:nil="true"/>
    <Is_Collaboration_Space_Locked xmlns="8b2bb984-c17e-4c12-8f27-b9f012876911" xsi:nil="true"/>
    <Self_Registration_Enabled xmlns="8b2bb984-c17e-4c12-8f27-b9f012876911" xsi:nil="true"/>
    <Has_Teacher_Only_SectionGroup xmlns="8b2bb984-c17e-4c12-8f27-b9f012876911" xsi:nil="true"/>
    <Invited_Teachers xmlns="8b2bb984-c17e-4c12-8f27-b9f012876911" xsi:nil="true"/>
    <LMS_Mappings xmlns="8b2bb984-c17e-4c12-8f27-b9f012876911" xsi:nil="true"/>
  </documentManagement>
</p:properties>
</file>

<file path=customXml/itemProps1.xml><?xml version="1.0" encoding="utf-8"?>
<ds:datastoreItem xmlns:ds="http://schemas.openxmlformats.org/officeDocument/2006/customXml" ds:itemID="{3B44A4C5-E206-4637-B70C-A5E2119F5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1e14ce-7c95-4073-a270-1fc7249ce6d8"/>
    <ds:schemaRef ds:uri="8b2bb984-c17e-4c12-8f27-b9f012876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90B48-4825-4F9A-9A93-F8AB4023B89B}">
  <ds:schemaRefs>
    <ds:schemaRef ds:uri="http://schemas.microsoft.com/sharepoint/v3/contenttype/forms"/>
  </ds:schemaRefs>
</ds:datastoreItem>
</file>

<file path=customXml/itemProps3.xml><?xml version="1.0" encoding="utf-8"?>
<ds:datastoreItem xmlns:ds="http://schemas.openxmlformats.org/officeDocument/2006/customXml" ds:itemID="{D3600564-2804-45E4-8D0D-8402B1F4B3EC}">
  <ds:schemaRefs>
    <ds:schemaRef ds:uri="http://purl.org/dc/terms/"/>
    <ds:schemaRef ds:uri="http://purl.org/dc/elements/1.1/"/>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8b2bb984-c17e-4c12-8f27-b9f012876911"/>
    <ds:schemaRef ds:uri="911e14ce-7c95-4073-a270-1fc7249ce6d8"/>
  </ds:schemaRefs>
</ds:datastoreItem>
</file>

<file path=docProps/app.xml><?xml version="1.0" encoding="utf-8"?>
<Properties xmlns="http://schemas.openxmlformats.org/officeDocument/2006/extended-properties" xmlns:vt="http://schemas.openxmlformats.org/officeDocument/2006/docPropsVTypes">
  <Template>AA_Pflichtenheft</Template>
  <TotalTime>0</TotalTime>
  <Pages>2</Pages>
  <Words>532</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sf</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Feldler Stefan</dc:creator>
  <cp:keywords/>
  <cp:lastModifiedBy>Feldler Stefan</cp:lastModifiedBy>
  <cp:revision>1</cp:revision>
  <dcterms:created xsi:type="dcterms:W3CDTF">2019-10-02T10:31:00Z</dcterms:created>
  <dcterms:modified xsi:type="dcterms:W3CDTF">2019-10-02T10:31:00Z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0x010100C6BC0113C8614A48ADB0616E872D8465</vt:lpwstr>
  </property>
</Properties>
</file>